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80A" w:rsidRDefault="00BB480A" w:rsidP="00BB480A">
      <w:pPr>
        <w:pStyle w:val="Title"/>
      </w:pPr>
      <w:r>
        <w:t>Escape This - map creation tool proposal</w:t>
      </w:r>
    </w:p>
    <w:p w:rsidR="00BB480A" w:rsidRPr="00855982" w:rsidRDefault="00BB480A" w:rsidP="00BB480A">
      <w:pPr>
        <w:pStyle w:val="Heading1"/>
      </w:pPr>
      <w:r>
        <w:t>Description / overview</w:t>
      </w:r>
    </w:p>
    <w:p w:rsidR="00177564" w:rsidRDefault="004D4118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 would like to create a map creator/editor tool to assist players</w:t>
      </w:r>
      <w:r w:rsidR="00BB480A" w:rsidRPr="004D22D9">
        <w:rPr>
          <w:rFonts w:asciiTheme="majorHAnsi" w:hAnsiTheme="majorHAnsi"/>
          <w:sz w:val="24"/>
        </w:rPr>
        <w:t xml:space="preserve"> </w:t>
      </w:r>
      <w:r w:rsidR="00BB480A">
        <w:rPr>
          <w:rFonts w:asciiTheme="majorHAnsi" w:hAnsiTheme="majorHAnsi"/>
          <w:sz w:val="24"/>
        </w:rPr>
        <w:t xml:space="preserve">from the Escape This </w:t>
      </w:r>
      <w:r>
        <w:rPr>
          <w:rFonts w:asciiTheme="majorHAnsi" w:hAnsiTheme="majorHAnsi"/>
          <w:sz w:val="24"/>
        </w:rPr>
        <w:t>community. Anyone will be able to create and edit their own map/s us</w:t>
      </w:r>
      <w:r w:rsidR="007D7198">
        <w:rPr>
          <w:rFonts w:asciiTheme="majorHAnsi" w:hAnsiTheme="majorHAnsi"/>
          <w:sz w:val="24"/>
        </w:rPr>
        <w:t xml:space="preserve">ing my application for windows. </w:t>
      </w:r>
    </w:p>
    <w:p w:rsidR="0091286B" w:rsidRDefault="00BF4658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Users will be able to create maps by first defining a map size</w:t>
      </w:r>
      <w:r w:rsidR="00E60E22">
        <w:rPr>
          <w:rFonts w:asciiTheme="majorHAnsi" w:hAnsiTheme="majorHAnsi"/>
          <w:sz w:val="24"/>
        </w:rPr>
        <w:t xml:space="preserve"> via a popup dialog</w:t>
      </w:r>
      <w:r>
        <w:rPr>
          <w:rFonts w:asciiTheme="majorHAnsi" w:hAnsiTheme="majorHAnsi"/>
          <w:sz w:val="24"/>
        </w:rPr>
        <w:t>, then they will be able to use the tab system on the left to drag and drop items onto the map</w:t>
      </w:r>
      <w:r w:rsidR="00E60E22">
        <w:rPr>
          <w:rFonts w:asciiTheme="majorHAnsi" w:hAnsiTheme="majorHAnsi"/>
          <w:sz w:val="24"/>
        </w:rPr>
        <w:t xml:space="preserve">. Items represent all possible enemies, obstacles, </w:t>
      </w:r>
      <w:r w:rsidR="0091286B">
        <w:rPr>
          <w:rFonts w:asciiTheme="majorHAnsi" w:hAnsiTheme="majorHAnsi"/>
          <w:sz w:val="24"/>
        </w:rPr>
        <w:t>g</w:t>
      </w:r>
      <w:r w:rsidR="00E60E22">
        <w:rPr>
          <w:rFonts w:asciiTheme="majorHAnsi" w:hAnsiTheme="majorHAnsi"/>
          <w:sz w:val="24"/>
        </w:rPr>
        <w:t>oal entities, etcetera</w:t>
      </w:r>
      <w:r w:rsidR="002C0978">
        <w:rPr>
          <w:rFonts w:asciiTheme="majorHAnsi" w:hAnsiTheme="majorHAnsi"/>
          <w:sz w:val="24"/>
        </w:rPr>
        <w:t>, thus</w:t>
      </w:r>
      <w:r w:rsidR="00A14B9E">
        <w:rPr>
          <w:rFonts w:asciiTheme="majorHAnsi" w:hAnsiTheme="majorHAnsi"/>
          <w:sz w:val="24"/>
        </w:rPr>
        <w:t>,</w:t>
      </w:r>
      <w:r w:rsidR="002C0978">
        <w:rPr>
          <w:rFonts w:asciiTheme="majorHAnsi" w:hAnsiTheme="majorHAnsi"/>
          <w:sz w:val="24"/>
        </w:rPr>
        <w:t xml:space="preserve"> there is a finite</w:t>
      </w:r>
      <w:r w:rsidR="00B8164D">
        <w:rPr>
          <w:rFonts w:asciiTheme="majorHAnsi" w:hAnsiTheme="majorHAnsi"/>
          <w:sz w:val="24"/>
        </w:rPr>
        <w:t xml:space="preserve"> number of items that can be utilized</w:t>
      </w:r>
      <w:r w:rsidR="003E3CC2">
        <w:rPr>
          <w:rFonts w:asciiTheme="majorHAnsi" w:hAnsiTheme="majorHAnsi"/>
          <w:sz w:val="24"/>
        </w:rPr>
        <w:t>.</w:t>
      </w:r>
    </w:p>
    <w:p w:rsidR="003E3CC2" w:rsidRDefault="00072641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Users can also load in other </w:t>
      </w:r>
      <w:proofErr w:type="gramStart"/>
      <w:r>
        <w:rPr>
          <w:rFonts w:asciiTheme="majorHAnsi" w:hAnsiTheme="majorHAnsi"/>
          <w:sz w:val="24"/>
        </w:rPr>
        <w:t>users</w:t>
      </w:r>
      <w:proofErr w:type="gramEnd"/>
      <w:r>
        <w:rPr>
          <w:rFonts w:asciiTheme="majorHAnsi" w:hAnsiTheme="majorHAnsi"/>
          <w:sz w:val="24"/>
        </w:rPr>
        <w:t xml:space="preserve"> maps or maps from the game and edit them to their liking.</w:t>
      </w:r>
      <w:r w:rsidR="003E3CC2">
        <w:rPr>
          <w:rFonts w:asciiTheme="majorHAnsi" w:hAnsiTheme="majorHAnsi"/>
          <w:sz w:val="24"/>
        </w:rPr>
        <w:t xml:space="preserve"> </w:t>
      </w:r>
    </w:p>
    <w:p w:rsidR="00177564" w:rsidRPr="00855982" w:rsidRDefault="00177564" w:rsidP="00177564">
      <w:pPr>
        <w:pStyle w:val="Heading1"/>
      </w:pPr>
      <w:r>
        <w:t>Functionality</w:t>
      </w:r>
    </w:p>
    <w:p w:rsidR="007D7198" w:rsidRDefault="007D7198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Drag </w:t>
      </w:r>
      <w:r w:rsidR="000302DE">
        <w:rPr>
          <w:rFonts w:asciiTheme="majorHAnsi" w:hAnsiTheme="majorHAnsi"/>
          <w:sz w:val="24"/>
        </w:rPr>
        <w:t>and Drop items on map placement</w:t>
      </w:r>
    </w:p>
    <w:p w:rsidR="007D7198" w:rsidRDefault="007D7198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Hover information for each item type</w:t>
      </w:r>
    </w:p>
    <w:p w:rsidR="004527A1" w:rsidRDefault="000302DE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Item tab system</w:t>
      </w:r>
    </w:p>
    <w:p w:rsidR="008B70AD" w:rsidRDefault="000302DE" w:rsidP="007D7198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Search form</w:t>
      </w:r>
    </w:p>
    <w:p w:rsidR="00EB132E" w:rsidRDefault="0029185E" w:rsidP="00A14B9E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 w:rsidRPr="00B61C8B">
        <w:rPr>
          <w:rFonts w:asciiTheme="majorHAnsi" w:hAnsiTheme="majorHAnsi"/>
          <w:sz w:val="24"/>
        </w:rPr>
        <w:t xml:space="preserve">Map </w:t>
      </w:r>
      <w:r w:rsidR="000302DE">
        <w:rPr>
          <w:rFonts w:asciiTheme="majorHAnsi" w:hAnsiTheme="majorHAnsi"/>
          <w:sz w:val="24"/>
        </w:rPr>
        <w:t>resizing</w:t>
      </w:r>
    </w:p>
    <w:p w:rsidR="00A14B9E" w:rsidRDefault="00A14B9E" w:rsidP="00A14B9E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Map Breakdown Information</w:t>
      </w:r>
    </w:p>
    <w:p w:rsidR="00A14B9E" w:rsidRDefault="000302DE" w:rsidP="008449CB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Multiple map editing</w:t>
      </w:r>
      <w:r w:rsidR="008449CB">
        <w:rPr>
          <w:rFonts w:asciiTheme="majorHAnsi" w:hAnsiTheme="majorHAnsi"/>
          <w:sz w:val="24"/>
        </w:rPr>
        <w:t xml:space="preserve">, </w:t>
      </w:r>
      <w:r w:rsidR="0091286B">
        <w:rPr>
          <w:rFonts w:asciiTheme="majorHAnsi" w:hAnsiTheme="majorHAnsi"/>
          <w:sz w:val="24"/>
        </w:rPr>
        <w:t>m</w:t>
      </w:r>
      <w:r w:rsidR="008449CB">
        <w:rPr>
          <w:rFonts w:asciiTheme="majorHAnsi" w:hAnsiTheme="majorHAnsi"/>
          <w:sz w:val="24"/>
        </w:rPr>
        <w:t>ultiple documents</w:t>
      </w:r>
    </w:p>
    <w:p w:rsidR="0091286B" w:rsidRPr="008449CB" w:rsidRDefault="0091286B" w:rsidP="008449CB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Map loading</w:t>
      </w:r>
    </w:p>
    <w:p w:rsidR="0029185E" w:rsidRPr="00B61C8B" w:rsidRDefault="0029185E" w:rsidP="00B61C8B">
      <w:pPr>
        <w:rPr>
          <w:rFonts w:asciiTheme="majorHAnsi" w:hAnsiTheme="majorHAnsi"/>
          <w:sz w:val="24"/>
        </w:rPr>
      </w:pPr>
      <w:r>
        <w:rPr>
          <w:noProof/>
          <w:lang w:eastAsia="en-US"/>
        </w:rPr>
        <w:drawing>
          <wp:inline distT="0" distB="0" distL="0" distR="0" wp14:anchorId="5C526395" wp14:editId="5FC3280A">
            <wp:extent cx="6852421" cy="385448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-Sharp Tool\C-Sharp Tool\Docmentation\3 Map Creation New Floor Wall MAPSIZ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421" cy="385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C8B" w:rsidRDefault="00B61C8B" w:rsidP="00B61C8B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(You are able to resize the grid</w:t>
      </w:r>
      <w:r w:rsidR="00844986">
        <w:rPr>
          <w:rFonts w:asciiTheme="majorHAnsi" w:hAnsiTheme="majorHAnsi"/>
          <w:sz w:val="24"/>
        </w:rPr>
        <w:t xml:space="preserve"> w</w:t>
      </w:r>
      <w:r>
        <w:rPr>
          <w:rFonts w:asciiTheme="majorHAnsi" w:hAnsiTheme="majorHAnsi"/>
          <w:sz w:val="24"/>
        </w:rPr>
        <w:t>henever you please</w:t>
      </w:r>
      <w:r w:rsidR="00844986">
        <w:rPr>
          <w:rFonts w:asciiTheme="majorHAnsi" w:hAnsiTheme="majorHAnsi"/>
          <w:sz w:val="24"/>
        </w:rPr>
        <w:t>,</w:t>
      </w:r>
      <w:r w:rsidR="00844986" w:rsidRPr="00844986">
        <w:rPr>
          <w:rFonts w:asciiTheme="majorHAnsi" w:hAnsiTheme="majorHAnsi"/>
          <w:sz w:val="24"/>
        </w:rPr>
        <w:t xml:space="preserve"> </w:t>
      </w:r>
      <w:r w:rsidR="00844986">
        <w:rPr>
          <w:rFonts w:asciiTheme="majorHAnsi" w:hAnsiTheme="majorHAnsi"/>
          <w:sz w:val="24"/>
        </w:rPr>
        <w:t>via the file menu.)</w:t>
      </w:r>
    </w:p>
    <w:p w:rsidR="00F21540" w:rsidRDefault="00F21540" w:rsidP="00251B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lastRenderedPageBreak/>
        <w:drawing>
          <wp:inline distT="0" distB="0" distL="0" distR="0" wp14:anchorId="6FE13740" wp14:editId="2E119287">
            <wp:extent cx="6894908" cy="3878386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C-Sharp Tool\C-Sharp Tool\Docmentation\3.5 Map Creation New Floor Wall Hover Inf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908" cy="387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540" w:rsidRDefault="00F21540" w:rsidP="00F2154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(Hover over items for more information)</w:t>
      </w:r>
    </w:p>
    <w:p w:rsidR="008F0D42" w:rsidRDefault="00251B14" w:rsidP="00251B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drawing>
          <wp:inline distT="0" distB="0" distL="0" distR="0" wp14:anchorId="0F009A72" wp14:editId="2531CBAD">
            <wp:extent cx="6861386" cy="3859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C-Sharp Tool\C-Sharp Tool\Docmentation\4 Map Creation loaded Spikes Move A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386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D42" w:rsidRDefault="000D1393" w:rsidP="00F21540">
      <w:pPr>
        <w:ind w:left="708" w:hanging="708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r w:rsidR="00F21540">
        <w:rPr>
          <w:rFonts w:asciiTheme="majorHAnsi" w:hAnsiTheme="majorHAnsi"/>
          <w:sz w:val="24"/>
        </w:rPr>
        <w:t>You can drag and drop items onto the map</w:t>
      </w:r>
      <w:r>
        <w:rPr>
          <w:rFonts w:asciiTheme="majorHAnsi" w:hAnsiTheme="majorHAnsi"/>
          <w:sz w:val="24"/>
        </w:rPr>
        <w:t>)</w:t>
      </w:r>
    </w:p>
    <w:p w:rsidR="006863ED" w:rsidRDefault="006863ED" w:rsidP="00251B14">
      <w:pPr>
        <w:rPr>
          <w:rFonts w:asciiTheme="majorHAnsi" w:hAnsiTheme="majorHAnsi"/>
          <w:sz w:val="24"/>
        </w:rPr>
      </w:pPr>
    </w:p>
    <w:p w:rsidR="0029185E" w:rsidRDefault="0029185E" w:rsidP="00251B1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lastRenderedPageBreak/>
        <w:drawing>
          <wp:inline distT="0" distB="0" distL="0" distR="0" wp14:anchorId="512371F3" wp14:editId="57D7572F">
            <wp:extent cx="6837877" cy="3846306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C-Sharp Tool\C-Sharp Tool\Docmentation\6 Map Creation Spikes Move A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877" cy="38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D42" w:rsidRDefault="00F21540" w:rsidP="00F2154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r w:rsidR="00AF6BE5">
        <w:rPr>
          <w:rFonts w:asciiTheme="majorHAnsi" w:hAnsiTheme="majorHAnsi"/>
          <w:sz w:val="24"/>
        </w:rPr>
        <w:t>Map after items have been dragged and dropped</w:t>
      </w:r>
      <w:r>
        <w:rPr>
          <w:rFonts w:asciiTheme="majorHAnsi" w:hAnsiTheme="majorHAnsi"/>
          <w:sz w:val="24"/>
        </w:rPr>
        <w:t>)</w:t>
      </w:r>
    </w:p>
    <w:p w:rsidR="00A14B9E" w:rsidRDefault="00A14B9E" w:rsidP="00F21540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  <w:lang w:eastAsia="en-US"/>
        </w:rPr>
        <w:drawing>
          <wp:inline distT="0" distB="0" distL="0" distR="0" wp14:anchorId="054B5AE1" wp14:editId="36EA2190">
            <wp:extent cx="6858000" cy="3857625"/>
            <wp:effectExtent l="0" t="0" r="0" b="9525"/>
            <wp:docPr id="1" name="Picture 1" descr="L:\C-Sharp Tool\C-Sharp Tool\Docmentation\7 Map Creating Spikes Move AB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-Sharp Tool\C-Sharp Tool\Docmentation\7 Map Creating Spikes Move AB copy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21" w:rsidRDefault="00A14B9E" w:rsidP="00A97A21">
      <w:pPr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(</w:t>
      </w:r>
      <w:r w:rsidR="00A55F17">
        <w:rPr>
          <w:rFonts w:asciiTheme="majorHAnsi" w:hAnsiTheme="majorHAnsi"/>
          <w:sz w:val="24"/>
        </w:rPr>
        <w:t xml:space="preserve">Users can see the maps </w:t>
      </w:r>
      <w:r w:rsidR="00A55F17" w:rsidRPr="00A55F17">
        <w:rPr>
          <w:rFonts w:asciiTheme="majorHAnsi" w:hAnsiTheme="majorHAnsi"/>
          <w:sz w:val="24"/>
        </w:rPr>
        <w:t xml:space="preserve">contents </w:t>
      </w:r>
      <w:r w:rsidR="00A55F17">
        <w:rPr>
          <w:rFonts w:asciiTheme="majorHAnsi" w:hAnsiTheme="majorHAnsi"/>
          <w:sz w:val="24"/>
        </w:rPr>
        <w:t>broken down</w:t>
      </w:r>
      <w:r>
        <w:rPr>
          <w:rFonts w:asciiTheme="majorHAnsi" w:hAnsiTheme="majorHAnsi"/>
          <w:sz w:val="24"/>
        </w:rPr>
        <w:t>)</w:t>
      </w:r>
    </w:p>
    <w:p w:rsidR="00A97A21" w:rsidRDefault="00A97A21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  <w:r>
        <w:rPr>
          <w:rFonts w:asciiTheme="majorHAnsi" w:hAnsiTheme="majorHAnsi"/>
          <w:noProof/>
          <w:sz w:val="24"/>
          <w:lang w:eastAsia="en-US"/>
        </w:rPr>
        <w:lastRenderedPageBreak/>
        <w:drawing>
          <wp:inline distT="0" distB="0" distL="0" distR="0" wp14:anchorId="640BCD21" wp14:editId="33C9458A">
            <wp:extent cx="6858000" cy="3857625"/>
            <wp:effectExtent l="0" t="0" r="0" b="9525"/>
            <wp:docPr id="4" name="Picture 4" descr="L:\C-Sharp Tool\C-Sharp Tool\Docmentation\6 Map Creation Spikes Move AB DOUBLE 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-Sharp Tool\C-Sharp Tool\Docmentation\6 Map Creation Spikes Move AB DOUBLE WINDOW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A21" w:rsidRDefault="00A97A21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  <w:r>
        <w:rPr>
          <w:rFonts w:asciiTheme="majorHAnsi" w:hAnsiTheme="majorHAnsi"/>
          <w:noProof/>
          <w:sz w:val="24"/>
          <w:lang w:eastAsia="en-US"/>
        </w:rPr>
        <w:t>(Users can edit multiple maps at once!)</w:t>
      </w:r>
    </w:p>
    <w:p w:rsidR="00935186" w:rsidRDefault="00935186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</w:p>
    <w:p w:rsidR="00935186" w:rsidRDefault="00935186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</w:p>
    <w:p w:rsidR="00935186" w:rsidRDefault="00935186" w:rsidP="00A97A21">
      <w:pPr>
        <w:jc w:val="center"/>
        <w:rPr>
          <w:rFonts w:asciiTheme="majorHAnsi" w:hAnsiTheme="majorHAnsi"/>
          <w:noProof/>
          <w:sz w:val="24"/>
          <w:lang w:eastAsia="en-US"/>
        </w:rPr>
      </w:pPr>
    </w:p>
    <w:p w:rsidR="00177564" w:rsidRPr="00855982" w:rsidRDefault="00177564" w:rsidP="00177564">
      <w:pPr>
        <w:pStyle w:val="Heading1"/>
      </w:pPr>
      <w:r w:rsidRPr="006B5D5A">
        <w:t>Implementation</w:t>
      </w:r>
    </w:p>
    <w:p w:rsidR="004139A5" w:rsidRPr="004139A5" w:rsidRDefault="004139A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Pictures that represent each item are displayed on the left side ordered into categories and are </w:t>
      </w:r>
      <w:r w:rsidRPr="004139A5">
        <w:rPr>
          <w:rFonts w:asciiTheme="majorHAnsi" w:hAnsiTheme="majorHAnsi"/>
          <w:sz w:val="24"/>
        </w:rPr>
        <w:t xml:space="preserve">drag and droppable onto the </w:t>
      </w:r>
      <w:r>
        <w:rPr>
          <w:rFonts w:asciiTheme="majorHAnsi" w:hAnsiTheme="majorHAnsi"/>
          <w:sz w:val="24"/>
        </w:rPr>
        <w:t>map area. They will snap in place and are added to the export task</w:t>
      </w:r>
      <w:r w:rsidRPr="004139A5">
        <w:rPr>
          <w:rFonts w:asciiTheme="majorHAnsi" w:hAnsiTheme="majorHAnsi"/>
          <w:sz w:val="24"/>
        </w:rPr>
        <w:t>.</w:t>
      </w:r>
    </w:p>
    <w:p w:rsidR="004139A5" w:rsidRDefault="004202FF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When you hover your mouse over any item, it will display information about that item</w:t>
      </w:r>
      <w:r w:rsidR="004139A5">
        <w:rPr>
          <w:rFonts w:asciiTheme="majorHAnsi" w:hAnsiTheme="majorHAnsi"/>
          <w:sz w:val="24"/>
        </w:rPr>
        <w:t>.</w:t>
      </w:r>
    </w:p>
    <w:p w:rsidR="004139A5" w:rsidRDefault="004202FF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Items appear in tabs which are clickable and editable, each tab contains items that relate to the title of that tab</w:t>
      </w:r>
      <w:r w:rsidR="004139A5">
        <w:rPr>
          <w:rFonts w:asciiTheme="majorHAnsi" w:hAnsiTheme="majorHAnsi"/>
          <w:sz w:val="24"/>
        </w:rPr>
        <w:t>.</w:t>
      </w:r>
    </w:p>
    <w:p w:rsidR="004139A5" w:rsidRDefault="004139A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Search form</w:t>
      </w:r>
      <w:r w:rsidR="004202FF">
        <w:rPr>
          <w:rFonts w:asciiTheme="majorHAnsi" w:hAnsiTheme="majorHAnsi"/>
          <w:sz w:val="24"/>
        </w:rPr>
        <w:t xml:space="preserve">, you can search for any item in the game </w:t>
      </w:r>
      <w:r w:rsidR="00A8115D">
        <w:rPr>
          <w:rFonts w:asciiTheme="majorHAnsi" w:hAnsiTheme="majorHAnsi"/>
          <w:sz w:val="24"/>
        </w:rPr>
        <w:t>by entering a search term within the search bar</w:t>
      </w:r>
      <w:r>
        <w:rPr>
          <w:rFonts w:asciiTheme="majorHAnsi" w:hAnsiTheme="majorHAnsi"/>
          <w:sz w:val="24"/>
        </w:rPr>
        <w:t>.</w:t>
      </w:r>
    </w:p>
    <w:p w:rsidR="004139A5" w:rsidRDefault="004139A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 w:rsidRPr="00B61C8B">
        <w:rPr>
          <w:rFonts w:asciiTheme="majorHAnsi" w:hAnsiTheme="majorHAnsi"/>
          <w:sz w:val="24"/>
        </w:rPr>
        <w:t xml:space="preserve">Map </w:t>
      </w:r>
      <w:r>
        <w:rPr>
          <w:rFonts w:asciiTheme="majorHAnsi" w:hAnsiTheme="majorHAnsi"/>
          <w:sz w:val="24"/>
        </w:rPr>
        <w:t>resizing</w:t>
      </w:r>
      <w:r w:rsidR="00A8115D">
        <w:rPr>
          <w:rFonts w:asciiTheme="majorHAnsi" w:hAnsiTheme="majorHAnsi"/>
          <w:sz w:val="24"/>
        </w:rPr>
        <w:t>, at any time (whilst creating a map) you can navigate to the top left of the screen where you will find a map tab, in which you can select resize from, which will resize the grid to your specified parameters</w:t>
      </w:r>
      <w:r>
        <w:rPr>
          <w:rFonts w:asciiTheme="majorHAnsi" w:hAnsiTheme="majorHAnsi"/>
          <w:sz w:val="24"/>
        </w:rPr>
        <w:t>.</w:t>
      </w:r>
    </w:p>
    <w:p w:rsidR="00B14297" w:rsidRDefault="005A1C9D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Map breakdown, users can view debug information about the map through </w:t>
      </w:r>
      <w:r w:rsidR="00267B0F">
        <w:rPr>
          <w:rFonts w:asciiTheme="majorHAnsi" w:hAnsiTheme="majorHAnsi"/>
          <w:sz w:val="24"/>
        </w:rPr>
        <w:t>the “Breakdown” context menu entry found under the “Map” context menu.</w:t>
      </w:r>
    </w:p>
    <w:p w:rsidR="00C92CF5" w:rsidRDefault="00C92CF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Multiple documents</w:t>
      </w:r>
      <w:r w:rsidR="006E02FF">
        <w:rPr>
          <w:rFonts w:asciiTheme="majorHAnsi" w:hAnsiTheme="majorHAnsi"/>
          <w:sz w:val="24"/>
        </w:rPr>
        <w:t xml:space="preserve"> can be open at once, allowing for the user to edit multiple maps at once.</w:t>
      </w:r>
    </w:p>
    <w:p w:rsidR="00A71625" w:rsidRDefault="00A71625" w:rsidP="004139A5">
      <w:pPr>
        <w:pStyle w:val="ListParagraph"/>
        <w:numPr>
          <w:ilvl w:val="0"/>
          <w:numId w:val="30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When you select load from the main menu, you can load in a txt file and the program will attempt to display it. If it is compatible it will display the map, if not it wil</w:t>
      </w:r>
      <w:r w:rsidR="00D153C3">
        <w:rPr>
          <w:rFonts w:asciiTheme="majorHAnsi" w:hAnsiTheme="majorHAnsi"/>
          <w:sz w:val="24"/>
        </w:rPr>
        <w:t>l alert the user</w:t>
      </w:r>
      <w:r>
        <w:rPr>
          <w:rFonts w:asciiTheme="majorHAnsi" w:hAnsiTheme="majorHAnsi"/>
          <w:sz w:val="24"/>
        </w:rPr>
        <w:t xml:space="preserve"> that the map file is using incorrect syntax.</w:t>
      </w:r>
    </w:p>
    <w:p w:rsidR="006B5D5A" w:rsidRPr="00855982" w:rsidRDefault="006B5D5A" w:rsidP="006B5D5A">
      <w:pPr>
        <w:pStyle w:val="Heading1"/>
      </w:pPr>
      <w:r w:rsidRPr="006B5D5A">
        <w:lastRenderedPageBreak/>
        <w:t>Constraints / difficulties</w:t>
      </w:r>
    </w:p>
    <w:p w:rsidR="006B5D5A" w:rsidRDefault="00EB132E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Learning C#, lack of knowledge</w:t>
      </w:r>
      <w:r w:rsidR="006B5D5A">
        <w:rPr>
          <w:rFonts w:asciiTheme="majorHAnsi" w:hAnsiTheme="majorHAnsi"/>
          <w:sz w:val="24"/>
        </w:rPr>
        <w:t>.</w:t>
      </w:r>
    </w:p>
    <w:p w:rsidR="00D35D81" w:rsidRDefault="00D35D81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Loading in maps, programming the program to be able to read map files.</w:t>
      </w:r>
    </w:p>
    <w:p w:rsidR="00EB132E" w:rsidRDefault="004139A5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Two and a half weeks left, little time.</w:t>
      </w:r>
    </w:p>
    <w:p w:rsidR="004139A5" w:rsidRDefault="004139A5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Snapping to grid, when you place a tile it should snap to the grid, I think this will be hard to achieve.</w:t>
      </w:r>
    </w:p>
    <w:p w:rsidR="004139A5" w:rsidRDefault="004139A5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Exporting to </w:t>
      </w:r>
      <w:r w:rsidR="00730657">
        <w:rPr>
          <w:rFonts w:asciiTheme="majorHAnsi" w:hAnsiTheme="majorHAnsi"/>
          <w:sz w:val="24"/>
        </w:rPr>
        <w:t xml:space="preserve">a </w:t>
      </w:r>
      <w:r>
        <w:rPr>
          <w:rFonts w:asciiTheme="majorHAnsi" w:hAnsiTheme="majorHAnsi"/>
          <w:sz w:val="24"/>
        </w:rPr>
        <w:t>txt</w:t>
      </w:r>
      <w:r w:rsidR="00730657">
        <w:rPr>
          <w:rFonts w:asciiTheme="majorHAnsi" w:hAnsiTheme="majorHAnsi"/>
          <w:sz w:val="24"/>
        </w:rPr>
        <w:t xml:space="preserve"> file</w:t>
      </w:r>
      <w:r>
        <w:rPr>
          <w:rFonts w:asciiTheme="majorHAnsi" w:hAnsiTheme="majorHAnsi"/>
          <w:sz w:val="24"/>
        </w:rPr>
        <w:t>, I believe that it will be tough to figure out how to export to a txt file format.</w:t>
      </w:r>
    </w:p>
    <w:p w:rsidR="006B5D5A" w:rsidRDefault="00996410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Making the elements of the program resize when the windows is resized, properly.</w:t>
      </w:r>
    </w:p>
    <w:p w:rsidR="00977D22" w:rsidRDefault="00977D2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Drag and drop implementation will be </w:t>
      </w:r>
      <w:r w:rsidR="00B153AC">
        <w:rPr>
          <w:rFonts w:asciiTheme="majorHAnsi" w:hAnsiTheme="majorHAnsi"/>
          <w:sz w:val="24"/>
        </w:rPr>
        <w:t xml:space="preserve">difficult, </w:t>
      </w:r>
      <w:r>
        <w:rPr>
          <w:rFonts w:asciiTheme="majorHAnsi" w:hAnsiTheme="majorHAnsi"/>
          <w:sz w:val="24"/>
        </w:rPr>
        <w:t>it is a stretch goal at this point.</w:t>
      </w:r>
    </w:p>
    <w:p w:rsidR="00DE3392" w:rsidRDefault="00DE339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Hover for information, I want the little information window to follow the mouse properly.</w:t>
      </w:r>
    </w:p>
    <w:p w:rsidR="00996410" w:rsidRDefault="00977D2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DE3392">
        <w:rPr>
          <w:rFonts w:asciiTheme="majorHAnsi" w:hAnsiTheme="majorHAnsi"/>
          <w:sz w:val="24"/>
        </w:rPr>
        <w:t>Rendering of layers over other layers, whilst dragging and dropping, whilst hovering for information.</w:t>
      </w:r>
    </w:p>
    <w:p w:rsidR="008D6919" w:rsidRDefault="00DE3392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Using Microsoft’s API library</w:t>
      </w:r>
      <w:r w:rsidR="00455F36">
        <w:rPr>
          <w:rFonts w:asciiTheme="majorHAnsi" w:hAnsiTheme="majorHAnsi"/>
          <w:sz w:val="24"/>
        </w:rPr>
        <w:t xml:space="preserve"> to implement </w:t>
      </w:r>
      <w:r w:rsidR="00033567">
        <w:rPr>
          <w:rFonts w:asciiTheme="majorHAnsi" w:hAnsiTheme="majorHAnsi"/>
          <w:sz w:val="24"/>
        </w:rPr>
        <w:t xml:space="preserve">API in my project, </w:t>
      </w:r>
      <w:r w:rsidR="00E9176F">
        <w:rPr>
          <w:rFonts w:asciiTheme="majorHAnsi" w:hAnsiTheme="majorHAnsi"/>
          <w:sz w:val="24"/>
        </w:rPr>
        <w:t xml:space="preserve">first time using the </w:t>
      </w:r>
      <w:r w:rsidR="00E9176F" w:rsidRPr="00E9176F">
        <w:rPr>
          <w:rFonts w:asciiTheme="majorHAnsi" w:hAnsiTheme="majorHAnsi"/>
          <w:sz w:val="24"/>
        </w:rPr>
        <w:t>Windows Forms</w:t>
      </w:r>
      <w:r w:rsidR="00E9176F">
        <w:rPr>
          <w:rFonts w:asciiTheme="majorHAnsi" w:hAnsiTheme="majorHAnsi"/>
          <w:sz w:val="24"/>
        </w:rPr>
        <w:t xml:space="preserve"> C# API.</w:t>
      </w:r>
    </w:p>
    <w:p w:rsidR="00366708" w:rsidRDefault="00366708" w:rsidP="006B5D5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Figuring out how to allow for multiple documents to be edited at once.</w:t>
      </w:r>
    </w:p>
    <w:p w:rsidR="00DE3392" w:rsidRDefault="00DE3392" w:rsidP="006B5D5A">
      <w:pPr>
        <w:rPr>
          <w:rFonts w:asciiTheme="majorHAnsi" w:hAnsiTheme="majorHAnsi"/>
          <w:sz w:val="24"/>
        </w:rPr>
      </w:pPr>
    </w:p>
    <w:p w:rsidR="006B5D5A" w:rsidRPr="00855982" w:rsidRDefault="006B5D5A" w:rsidP="006B5D5A">
      <w:pPr>
        <w:pStyle w:val="Heading1"/>
      </w:pPr>
      <w:r w:rsidRPr="006B5D5A">
        <w:t>Minimum viable product</w:t>
      </w:r>
    </w:p>
    <w:p w:rsidR="00817B86" w:rsidRPr="00BB480A" w:rsidRDefault="006B5D5A" w:rsidP="00BB480A">
      <w:r>
        <w:rPr>
          <w:rFonts w:asciiTheme="majorHAnsi" w:hAnsiTheme="majorHAnsi"/>
          <w:sz w:val="24"/>
        </w:rPr>
        <w:t>S</w:t>
      </w:r>
      <w:bookmarkStart w:id="0" w:name="_GoBack"/>
      <w:bookmarkEnd w:id="0"/>
    </w:p>
    <w:sectPr w:rsidR="00817B86" w:rsidRPr="00BB480A" w:rsidSect="00251B14">
      <w:footerReference w:type="default" r:id="rId16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D9" w:rsidRDefault="002A23D9" w:rsidP="00855982">
      <w:pPr>
        <w:spacing w:after="0" w:line="240" w:lineRule="auto"/>
      </w:pPr>
      <w:r>
        <w:separator/>
      </w:r>
    </w:p>
  </w:endnote>
  <w:endnote w:type="continuationSeparator" w:id="0">
    <w:p w:rsidR="002A23D9" w:rsidRDefault="002A23D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D3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D9" w:rsidRDefault="002A23D9" w:rsidP="00855982">
      <w:pPr>
        <w:spacing w:after="0" w:line="240" w:lineRule="auto"/>
      </w:pPr>
      <w:r>
        <w:separator/>
      </w:r>
    </w:p>
  </w:footnote>
  <w:footnote w:type="continuationSeparator" w:id="0">
    <w:p w:rsidR="002A23D9" w:rsidRDefault="002A23D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8F6AB6"/>
    <w:multiLevelType w:val="hybridMultilevel"/>
    <w:tmpl w:val="51FA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D9"/>
    <w:rsid w:val="000302DE"/>
    <w:rsid w:val="00033567"/>
    <w:rsid w:val="000624E3"/>
    <w:rsid w:val="00072641"/>
    <w:rsid w:val="000770EB"/>
    <w:rsid w:val="0007773A"/>
    <w:rsid w:val="000D1393"/>
    <w:rsid w:val="000F6D17"/>
    <w:rsid w:val="001427CE"/>
    <w:rsid w:val="0015340B"/>
    <w:rsid w:val="001736E3"/>
    <w:rsid w:val="00177564"/>
    <w:rsid w:val="001D0D37"/>
    <w:rsid w:val="001D4362"/>
    <w:rsid w:val="00204B35"/>
    <w:rsid w:val="002122C6"/>
    <w:rsid w:val="00251B14"/>
    <w:rsid w:val="00267B0F"/>
    <w:rsid w:val="00272AA1"/>
    <w:rsid w:val="0029185E"/>
    <w:rsid w:val="002A23D9"/>
    <w:rsid w:val="002C0625"/>
    <w:rsid w:val="002C0978"/>
    <w:rsid w:val="00366708"/>
    <w:rsid w:val="003679A8"/>
    <w:rsid w:val="0038373C"/>
    <w:rsid w:val="003E3CC2"/>
    <w:rsid w:val="004139A5"/>
    <w:rsid w:val="004158CF"/>
    <w:rsid w:val="004202FF"/>
    <w:rsid w:val="004527A1"/>
    <w:rsid w:val="00455F36"/>
    <w:rsid w:val="004831D6"/>
    <w:rsid w:val="004B38E6"/>
    <w:rsid w:val="004D22D9"/>
    <w:rsid w:val="004D34DA"/>
    <w:rsid w:val="004D4118"/>
    <w:rsid w:val="004E3270"/>
    <w:rsid w:val="00503031"/>
    <w:rsid w:val="005169E8"/>
    <w:rsid w:val="005306DC"/>
    <w:rsid w:val="00574024"/>
    <w:rsid w:val="005A1C9D"/>
    <w:rsid w:val="006200D8"/>
    <w:rsid w:val="00634BD2"/>
    <w:rsid w:val="006863ED"/>
    <w:rsid w:val="00690C59"/>
    <w:rsid w:val="006B5D5A"/>
    <w:rsid w:val="006E02FF"/>
    <w:rsid w:val="006E08F7"/>
    <w:rsid w:val="006F4BDE"/>
    <w:rsid w:val="006F62AE"/>
    <w:rsid w:val="00730657"/>
    <w:rsid w:val="007833A7"/>
    <w:rsid w:val="007D7198"/>
    <w:rsid w:val="00817B86"/>
    <w:rsid w:val="00842704"/>
    <w:rsid w:val="00844986"/>
    <w:rsid w:val="008449CB"/>
    <w:rsid w:val="00853EDD"/>
    <w:rsid w:val="00855982"/>
    <w:rsid w:val="008B70AD"/>
    <w:rsid w:val="008B7642"/>
    <w:rsid w:val="008D6919"/>
    <w:rsid w:val="008F0D42"/>
    <w:rsid w:val="0091286B"/>
    <w:rsid w:val="00935186"/>
    <w:rsid w:val="00947196"/>
    <w:rsid w:val="0096132F"/>
    <w:rsid w:val="00977D22"/>
    <w:rsid w:val="0098027D"/>
    <w:rsid w:val="00996410"/>
    <w:rsid w:val="009B3EAB"/>
    <w:rsid w:val="009D4858"/>
    <w:rsid w:val="009D4C91"/>
    <w:rsid w:val="009D5499"/>
    <w:rsid w:val="00A024E5"/>
    <w:rsid w:val="00A10484"/>
    <w:rsid w:val="00A11A68"/>
    <w:rsid w:val="00A14B9E"/>
    <w:rsid w:val="00A44BDF"/>
    <w:rsid w:val="00A55F17"/>
    <w:rsid w:val="00A71625"/>
    <w:rsid w:val="00A73235"/>
    <w:rsid w:val="00A779F7"/>
    <w:rsid w:val="00A8115D"/>
    <w:rsid w:val="00A97A21"/>
    <w:rsid w:val="00AF6BE5"/>
    <w:rsid w:val="00B11792"/>
    <w:rsid w:val="00B14297"/>
    <w:rsid w:val="00B153AC"/>
    <w:rsid w:val="00B334FF"/>
    <w:rsid w:val="00B47706"/>
    <w:rsid w:val="00B61C8B"/>
    <w:rsid w:val="00B8164D"/>
    <w:rsid w:val="00B95B5D"/>
    <w:rsid w:val="00BB4464"/>
    <w:rsid w:val="00BB480A"/>
    <w:rsid w:val="00BF4658"/>
    <w:rsid w:val="00C125CD"/>
    <w:rsid w:val="00C20098"/>
    <w:rsid w:val="00C6502D"/>
    <w:rsid w:val="00C65662"/>
    <w:rsid w:val="00C737CF"/>
    <w:rsid w:val="00C82FB1"/>
    <w:rsid w:val="00C83918"/>
    <w:rsid w:val="00C92CF5"/>
    <w:rsid w:val="00CA7937"/>
    <w:rsid w:val="00D153C3"/>
    <w:rsid w:val="00D35D81"/>
    <w:rsid w:val="00D370BD"/>
    <w:rsid w:val="00D83711"/>
    <w:rsid w:val="00DA27EF"/>
    <w:rsid w:val="00DD055A"/>
    <w:rsid w:val="00DD5488"/>
    <w:rsid w:val="00DE3392"/>
    <w:rsid w:val="00E02363"/>
    <w:rsid w:val="00E10502"/>
    <w:rsid w:val="00E13868"/>
    <w:rsid w:val="00E475B5"/>
    <w:rsid w:val="00E60E22"/>
    <w:rsid w:val="00E9176F"/>
    <w:rsid w:val="00EB132E"/>
    <w:rsid w:val="00ED7D31"/>
    <w:rsid w:val="00EE68B3"/>
    <w:rsid w:val="00F21540"/>
    <w:rsid w:val="00F465C0"/>
    <w:rsid w:val="00FD262C"/>
    <w:rsid w:val="00FE49CF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A958"/>
  <w15:chartTrackingRefBased/>
  <w15:docId w15:val="{392DE732-DAD8-49BF-B4C0-EBEF487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7D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71761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441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Cattini-Schultz</dc:creator>
  <cp:lastModifiedBy>Mitchell Cattini-Schultz</cp:lastModifiedBy>
  <cp:revision>545</cp:revision>
  <dcterms:created xsi:type="dcterms:W3CDTF">2017-08-08T05:28:00Z</dcterms:created>
  <dcterms:modified xsi:type="dcterms:W3CDTF">2017-08-15T05:33:00Z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